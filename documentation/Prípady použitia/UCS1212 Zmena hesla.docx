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EF" w:rsidRPr="001E60EF" w:rsidRDefault="001E60EF" w:rsidP="001E60EF">
      <w:pPr>
        <w:pStyle w:val="Nzov"/>
        <w:jc w:val="center"/>
        <w:rPr>
          <w:rFonts w:asciiTheme="minorHAnsi" w:hAnsiTheme="minorHAnsi"/>
          <w:sz w:val="36"/>
          <w:szCs w:val="36"/>
        </w:rPr>
      </w:pPr>
      <w:r w:rsidRPr="001E60EF">
        <w:rPr>
          <w:rFonts w:asciiTheme="minorHAnsi" w:hAnsiTheme="minorHAnsi"/>
          <w:sz w:val="36"/>
          <w:szCs w:val="36"/>
        </w:rPr>
        <w:t>U</w:t>
      </w:r>
      <w:r w:rsidR="009821C3">
        <w:rPr>
          <w:rFonts w:asciiTheme="minorHAnsi" w:hAnsiTheme="minorHAnsi"/>
          <w:sz w:val="36"/>
          <w:szCs w:val="36"/>
        </w:rPr>
        <w:t>CS</w:t>
      </w:r>
      <w:r w:rsidR="00B54129">
        <w:rPr>
          <w:rFonts w:asciiTheme="minorHAnsi" w:hAnsiTheme="minorHAnsi"/>
          <w:sz w:val="36"/>
          <w:szCs w:val="36"/>
        </w:rPr>
        <w:t>1212</w:t>
      </w:r>
      <w:bookmarkStart w:id="0" w:name="_GoBack"/>
      <w:bookmarkEnd w:id="0"/>
      <w:r w:rsidR="009821C3">
        <w:rPr>
          <w:rFonts w:asciiTheme="minorHAnsi" w:hAnsiTheme="minorHAnsi"/>
          <w:sz w:val="36"/>
          <w:szCs w:val="36"/>
        </w:rPr>
        <w:t xml:space="preserve"> Zmena hesla</w:t>
      </w:r>
    </w:p>
    <w:p w:rsidR="001E60EF" w:rsidRPr="001E60EF" w:rsidRDefault="001E60EF" w:rsidP="001E60EF">
      <w:pPr>
        <w:pStyle w:val="Nzov"/>
        <w:jc w:val="center"/>
        <w:rPr>
          <w:rStyle w:val="Jemnzvraznenie"/>
          <w:rFonts w:asciiTheme="minorHAnsi" w:hAnsiTheme="minorHAnsi"/>
          <w:iCs w:val="0"/>
          <w:sz w:val="36"/>
          <w:szCs w:val="36"/>
        </w:rPr>
      </w:pPr>
      <w:r w:rsidRPr="001E60EF">
        <w:rPr>
          <w:rFonts w:asciiTheme="minorHAnsi" w:hAnsiTheme="minorHAnsi"/>
          <w:sz w:val="36"/>
          <w:szCs w:val="36"/>
        </w:rPr>
        <w:t>(verzia 0.2)</w:t>
      </w:r>
    </w:p>
    <w:p w:rsidR="001E60EF" w:rsidRDefault="001E60EF" w:rsidP="001E60EF"/>
    <w:p w:rsidR="001E60EF" w:rsidRDefault="001E60EF" w:rsidP="001E60EF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207"/>
        <w:gridCol w:w="2415"/>
        <w:gridCol w:w="4830"/>
      </w:tblGrid>
      <w:tr w:rsidR="001E60EF" w:rsidTr="00882FEE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1E60EF" w:rsidTr="00882FEE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1E60EF" w:rsidTr="00882FEE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17. 11. 2014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A6025D" w:rsidP="00882FEE">
            <w:pPr>
              <w:spacing w:after="40"/>
              <w:ind w:left="144" w:right="144"/>
            </w:pPr>
            <w:r>
              <w:t>Pridaná špecifikácia, GUI</w:t>
            </w:r>
          </w:p>
        </w:tc>
      </w:tr>
    </w:tbl>
    <w:p w:rsidR="001E60EF" w:rsidRDefault="001E60EF" w:rsidP="001E60EF"/>
    <w:p w:rsidR="001E60EF" w:rsidRDefault="001E60EF" w:rsidP="001E60EF">
      <w:pPr>
        <w:pStyle w:val="Nadpis1"/>
      </w:pPr>
      <w:r w:rsidRPr="001E60EF">
        <w:t>Špecifikácia prípadu použitia</w:t>
      </w:r>
    </w:p>
    <w:p w:rsidR="001E60EF" w:rsidRDefault="001E60EF" w:rsidP="001E60EF">
      <w:pPr>
        <w:pStyle w:val="Nadpis2"/>
      </w:pPr>
      <w:r>
        <w:t>Stručný popis</w:t>
      </w:r>
    </w:p>
    <w:p w:rsidR="009821C3" w:rsidRDefault="009821C3" w:rsidP="009821C3">
      <w:r>
        <w:t>Funkčnosť slúži na zmenu používateľského hesla používateľom.</w:t>
      </w:r>
    </w:p>
    <w:p w:rsidR="009821C3" w:rsidRDefault="009821C3" w:rsidP="009821C3"/>
    <w:p w:rsidR="009821C3" w:rsidRDefault="009821C3" w:rsidP="009821C3">
      <w:r>
        <w:t>Funkčnosť je volaná z:</w:t>
      </w:r>
    </w:p>
    <w:p w:rsidR="009821C3" w:rsidRDefault="009821C3" w:rsidP="009821C3">
      <w:r>
        <w:t>SCR1210 Administrácia účtu</w:t>
      </w:r>
    </w:p>
    <w:p w:rsidR="009821C3" w:rsidRDefault="009821C3" w:rsidP="009821C3">
      <w:r>
        <w:t>SCR1011 Verifikácia e-mailu</w:t>
      </w:r>
    </w:p>
    <w:p w:rsidR="009821C3" w:rsidRPr="009821C3" w:rsidRDefault="009821C3" w:rsidP="009821C3"/>
    <w:p w:rsidR="001E60EF" w:rsidRPr="001E60EF" w:rsidRDefault="001E60EF" w:rsidP="001E60EF">
      <w:pPr>
        <w:pStyle w:val="Nadpis2"/>
      </w:pPr>
      <w:r w:rsidRPr="001E60EF">
        <w:t>Tok udalostí</w:t>
      </w:r>
    </w:p>
    <w:p w:rsidR="001E60EF" w:rsidRDefault="001E60EF" w:rsidP="001E60EF">
      <w:pPr>
        <w:pStyle w:val="Nadpis3"/>
      </w:pPr>
      <w:r w:rsidRPr="001E60EF">
        <w:t>Hlavný tok</w:t>
      </w:r>
    </w:p>
    <w:p w:rsidR="009821C3" w:rsidRDefault="009821C3" w:rsidP="009821C3">
      <w:pPr>
        <w:pStyle w:val="Odsekzoznamu"/>
        <w:numPr>
          <w:ilvl w:val="0"/>
          <w:numId w:val="17"/>
        </w:numPr>
      </w:pPr>
      <w:r>
        <w:t xml:space="preserve">Používateľ vyvolá funkčnosť </w:t>
      </w:r>
      <w:r w:rsidR="00C4316F">
        <w:t>Zmena hesla</w:t>
      </w:r>
    </w:p>
    <w:p w:rsidR="00C4316F" w:rsidRDefault="00C4316F" w:rsidP="009821C3">
      <w:pPr>
        <w:pStyle w:val="Odsekzoznamu"/>
        <w:numPr>
          <w:ilvl w:val="0"/>
          <w:numId w:val="17"/>
        </w:numPr>
      </w:pPr>
      <w:r>
        <w:t>Systém zobrazí obrazovku SCR1212 Zmena hesla</w:t>
      </w:r>
    </w:p>
    <w:p w:rsidR="009821C3" w:rsidRDefault="00C4316F" w:rsidP="009821C3">
      <w:pPr>
        <w:pStyle w:val="Odsekzoznamu"/>
        <w:numPr>
          <w:ilvl w:val="0"/>
          <w:numId w:val="17"/>
        </w:numPr>
      </w:pPr>
      <w:r>
        <w:t>Ak je f</w:t>
      </w:r>
      <w:r w:rsidR="009821C3">
        <w:t>unkčnosť je vyvolaná z obrazovky SCR1011 Verifikácia e-mailu</w:t>
      </w:r>
    </w:p>
    <w:p w:rsidR="00A470BD" w:rsidRDefault="00C4316F" w:rsidP="00A470BD">
      <w:pPr>
        <w:pStyle w:val="Odsekzoznamu"/>
        <w:numPr>
          <w:ilvl w:val="1"/>
          <w:numId w:val="17"/>
        </w:numPr>
      </w:pPr>
      <w:r>
        <w:t>Systém vyplní pole Aktuálne heslo používateľským heslom</w:t>
      </w:r>
    </w:p>
    <w:p w:rsidR="00C4316F" w:rsidRDefault="00C4316F" w:rsidP="00C4316F">
      <w:pPr>
        <w:pStyle w:val="Odsekzoznamu"/>
        <w:numPr>
          <w:ilvl w:val="0"/>
          <w:numId w:val="17"/>
        </w:numPr>
      </w:pPr>
      <w:r>
        <w:t>Používateľ vyplní polia Nové heslo, Zopakovať, Aktuálne heslo</w:t>
      </w:r>
    </w:p>
    <w:p w:rsidR="00C4316F" w:rsidRDefault="00C4316F" w:rsidP="00C4316F">
      <w:pPr>
        <w:pStyle w:val="Odsekzoznamu"/>
        <w:numPr>
          <w:ilvl w:val="0"/>
          <w:numId w:val="17"/>
        </w:numPr>
      </w:pPr>
      <w:r>
        <w:t>Používateľ zvolí možnosť Uložiť</w:t>
      </w:r>
    </w:p>
    <w:p w:rsidR="00C4316F" w:rsidRDefault="00C4316F" w:rsidP="00C4316F">
      <w:pPr>
        <w:pStyle w:val="Odsekzoznamu"/>
        <w:numPr>
          <w:ilvl w:val="0"/>
          <w:numId w:val="17"/>
        </w:numPr>
      </w:pPr>
      <w:r>
        <w:t>Ak je f</w:t>
      </w:r>
      <w:r>
        <w:t>unkčnosť je vyvolaná z obrazovky SCR1011 Verifikácia e-mailu</w:t>
      </w:r>
    </w:p>
    <w:p w:rsidR="00C4316F" w:rsidRDefault="00C4316F" w:rsidP="00C4316F">
      <w:pPr>
        <w:pStyle w:val="Odsekzoznamu"/>
        <w:numPr>
          <w:ilvl w:val="1"/>
          <w:numId w:val="17"/>
        </w:numPr>
      </w:pPr>
      <w:r>
        <w:t>Systém zobrazí úvodnú obrazovku a informačnú hlášku o zmene hesla</w:t>
      </w:r>
    </w:p>
    <w:p w:rsidR="00C4316F" w:rsidRDefault="00C4316F" w:rsidP="00C4316F">
      <w:pPr>
        <w:pStyle w:val="Odsekzoznamu"/>
        <w:numPr>
          <w:ilvl w:val="0"/>
          <w:numId w:val="17"/>
        </w:numPr>
      </w:pPr>
      <w:r>
        <w:t xml:space="preserve">Ak je funkčnosť je vyvolaná z obrazovky </w:t>
      </w:r>
      <w:r>
        <w:t>SCR1210 Administrácia účtu</w:t>
      </w:r>
    </w:p>
    <w:p w:rsidR="00C4316F" w:rsidRDefault="00C4316F" w:rsidP="00C4316F">
      <w:pPr>
        <w:pStyle w:val="Odsekzoznamu"/>
        <w:numPr>
          <w:ilvl w:val="1"/>
          <w:numId w:val="17"/>
        </w:numPr>
      </w:pPr>
      <w:r>
        <w:t xml:space="preserve">Systém zobrazí obrazovku </w:t>
      </w:r>
      <w:r>
        <w:t>SCR1210 Administrácia účtu</w:t>
      </w:r>
      <w:r w:rsidRPr="00C4316F">
        <w:t xml:space="preserve"> </w:t>
      </w:r>
      <w:r>
        <w:t>a informačnú hlášku o zmene hesla</w:t>
      </w:r>
    </w:p>
    <w:p w:rsidR="00C4316F" w:rsidRPr="009821C3" w:rsidRDefault="00C4316F" w:rsidP="00C4316F"/>
    <w:p w:rsidR="001E60EF" w:rsidRDefault="001E60EF" w:rsidP="001E60EF">
      <w:pPr>
        <w:pStyle w:val="Nadpis3"/>
      </w:pPr>
      <w:r>
        <w:t>Alternatívne scenáre</w:t>
      </w:r>
    </w:p>
    <w:p w:rsidR="00071DDC" w:rsidRPr="00071DDC" w:rsidRDefault="00071DDC" w:rsidP="00071DDC">
      <w:pPr>
        <w:pStyle w:val="Odsekzoznamu"/>
        <w:numPr>
          <w:ilvl w:val="0"/>
          <w:numId w:val="19"/>
        </w:numPr>
      </w:pPr>
      <w:r w:rsidRPr="00071DDC">
        <w:t>Pri zmene hesla používateľ zadá nesprávne aktuálne heslo</w:t>
      </w:r>
    </w:p>
    <w:p w:rsidR="00071DDC" w:rsidRDefault="00071DDC" w:rsidP="00071DDC">
      <w:pPr>
        <w:pStyle w:val="Odsekzoznamu"/>
        <w:numPr>
          <w:ilvl w:val="0"/>
          <w:numId w:val="19"/>
        </w:numPr>
      </w:pPr>
      <w:r w:rsidRPr="00071DDC">
        <w:t>Pri zmene hesla v poliach Nove heslo a zopakovať nove heslo, údaje nie sú rovnaké</w:t>
      </w:r>
    </w:p>
    <w:p w:rsidR="00071DDC" w:rsidRDefault="00071DDC" w:rsidP="00071DDC">
      <w:pPr>
        <w:pStyle w:val="Odsekzoznamu"/>
        <w:numPr>
          <w:ilvl w:val="0"/>
          <w:numId w:val="19"/>
        </w:numPr>
      </w:pPr>
      <w:r>
        <w:t>Aspoň jedno pole nie je vyplnené</w:t>
      </w:r>
    </w:p>
    <w:p w:rsidR="00A470BD" w:rsidRDefault="00A470BD" w:rsidP="00071DDC">
      <w:pPr>
        <w:pStyle w:val="Odsekzoznamu"/>
        <w:numPr>
          <w:ilvl w:val="0"/>
          <w:numId w:val="19"/>
        </w:numPr>
      </w:pPr>
      <w:r>
        <w:t>Používateľ zvolí možnosť zrušiť</w:t>
      </w:r>
    </w:p>
    <w:p w:rsidR="00071DDC" w:rsidRDefault="00071DDC" w:rsidP="00071DDC"/>
    <w:p w:rsidR="005871E8" w:rsidRDefault="005871E8" w:rsidP="00071DDC"/>
    <w:p w:rsidR="005871E8" w:rsidRDefault="005871E8" w:rsidP="00071DDC"/>
    <w:p w:rsidR="005871E8" w:rsidRDefault="005871E8" w:rsidP="00071DDC"/>
    <w:p w:rsidR="005871E8" w:rsidRDefault="005871E8" w:rsidP="00071DDC"/>
    <w:p w:rsidR="005871E8" w:rsidRDefault="005871E8" w:rsidP="00071DDC"/>
    <w:p w:rsidR="001E60EF" w:rsidRPr="001E60EF" w:rsidRDefault="001E60EF" w:rsidP="001E60EF">
      <w:pPr>
        <w:pStyle w:val="Nadpis1"/>
      </w:pPr>
      <w:r w:rsidRPr="001E60EF">
        <w:lastRenderedPageBreak/>
        <w:t>Grafické používateľské rozhranie</w:t>
      </w:r>
    </w:p>
    <w:p w:rsidR="001E60EF" w:rsidRPr="001E60EF" w:rsidRDefault="001E60EF" w:rsidP="001E60EF"/>
    <w:p w:rsidR="005871E8" w:rsidRDefault="005871E8" w:rsidP="005871E8">
      <w:pPr>
        <w:pStyle w:val="Nadpis2"/>
      </w:pPr>
      <w:r>
        <w:t>SCR1212 Zmena hesla</w:t>
      </w:r>
    </w:p>
    <w:p w:rsidR="005871E8" w:rsidRDefault="005871E8" w:rsidP="005871E8">
      <w:pPr>
        <w:pStyle w:val="H2-baka"/>
        <w:numPr>
          <w:ilvl w:val="0"/>
          <w:numId w:val="0"/>
        </w:numPr>
        <w:ind w:left="360"/>
        <w:jc w:val="center"/>
      </w:pPr>
      <w:r>
        <w:rPr>
          <w:noProof/>
          <w:lang w:eastAsia="sk-SK"/>
        </w:rPr>
        <w:drawing>
          <wp:inline distT="0" distB="0" distL="0" distR="0" wp14:anchorId="4FC8C5E1" wp14:editId="645C17F0">
            <wp:extent cx="2240474" cy="1958510"/>
            <wp:effectExtent l="0" t="0" r="762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1212 Zmena hes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EF" w:rsidRPr="001E60EF" w:rsidRDefault="001E60EF" w:rsidP="001E60EF"/>
    <w:sectPr w:rsidR="001E60EF" w:rsidRPr="001E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9AE"/>
    <w:multiLevelType w:val="hybridMultilevel"/>
    <w:tmpl w:val="B550512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3660A"/>
    <w:multiLevelType w:val="multilevel"/>
    <w:tmpl w:val="B02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66714F9"/>
    <w:multiLevelType w:val="multilevel"/>
    <w:tmpl w:val="86DE7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8D87304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EA73D4B"/>
    <w:multiLevelType w:val="hybridMultilevel"/>
    <w:tmpl w:val="7CF2DCF0"/>
    <w:lvl w:ilvl="0" w:tplc="746E0154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3D734A"/>
    <w:multiLevelType w:val="hybridMultilevel"/>
    <w:tmpl w:val="7DD825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00284"/>
    <w:multiLevelType w:val="multilevel"/>
    <w:tmpl w:val="65AAA5BA"/>
    <w:lvl w:ilvl="0">
      <w:start w:val="1"/>
      <w:numFmt w:val="decimal"/>
      <w:pStyle w:val="H1-ba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-baka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-bak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B89569A"/>
    <w:multiLevelType w:val="multilevel"/>
    <w:tmpl w:val="BBBA593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>
    <w:nsid w:val="5D9E47D2"/>
    <w:multiLevelType w:val="multilevel"/>
    <w:tmpl w:val="041B0025"/>
    <w:styleLink w:val="Stylbakzoznam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DFF573D"/>
    <w:multiLevelType w:val="hybridMultilevel"/>
    <w:tmpl w:val="E4D08C36"/>
    <w:name w:val="Styl2"/>
    <w:lvl w:ilvl="0" w:tplc="6DA0F04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A666F"/>
    <w:multiLevelType w:val="hybridMultilevel"/>
    <w:tmpl w:val="06B23BB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3C632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6"/>
  </w:num>
  <w:num w:numId="12">
    <w:abstractNumId w:val="5"/>
  </w:num>
  <w:num w:numId="13">
    <w:abstractNumId w:val="7"/>
  </w:num>
  <w:num w:numId="14">
    <w:abstractNumId w:val="8"/>
  </w:num>
  <w:num w:numId="15">
    <w:abstractNumId w:val="3"/>
  </w:num>
  <w:num w:numId="16">
    <w:abstractNumId w:val="10"/>
  </w:num>
  <w:num w:numId="17">
    <w:abstractNumId w:val="11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E5"/>
    <w:rsid w:val="00071DDC"/>
    <w:rsid w:val="000957C0"/>
    <w:rsid w:val="000C6B9D"/>
    <w:rsid w:val="001E60EF"/>
    <w:rsid w:val="004960E0"/>
    <w:rsid w:val="005871E8"/>
    <w:rsid w:val="00667972"/>
    <w:rsid w:val="007D0455"/>
    <w:rsid w:val="008C78E5"/>
    <w:rsid w:val="009821C3"/>
    <w:rsid w:val="00A470BD"/>
    <w:rsid w:val="00A6025D"/>
    <w:rsid w:val="00B54129"/>
    <w:rsid w:val="00C4316F"/>
    <w:rsid w:val="00ED29E5"/>
    <w:rsid w:val="00F0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9BC31-FD6B-4455-9CF5-3544907E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60EF"/>
    <w:pPr>
      <w:spacing w:before="80" w:after="80" w:line="240" w:lineRule="auto"/>
    </w:pPr>
    <w:rPr>
      <w:rFonts w:eastAsia="Times New Roman" w:cs="Times New Roman"/>
      <w:sz w:val="20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E60EF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E60EF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E60EF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E60E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E60E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E60E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E60E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E60E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E60E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H2-baka">
    <w:name w:val="H2 - baka"/>
    <w:basedOn w:val="Normlny"/>
    <w:link w:val="H2-bakaChar"/>
    <w:autoRedefine/>
    <w:qFormat/>
    <w:rsid w:val="000C6B9D"/>
    <w:pPr>
      <w:numPr>
        <w:ilvl w:val="1"/>
        <w:numId w:val="11"/>
      </w:numPr>
    </w:pPr>
    <w:rPr>
      <w:b/>
      <w:sz w:val="24"/>
    </w:rPr>
  </w:style>
  <w:style w:type="character" w:customStyle="1" w:styleId="H2-bakaChar">
    <w:name w:val="H2 - baka Char"/>
    <w:basedOn w:val="Predvolenpsmoodseku"/>
    <w:link w:val="H2-baka"/>
    <w:rsid w:val="000C6B9D"/>
    <w:rPr>
      <w:rFonts w:eastAsia="Times New Roman" w:cs="Times New Roman"/>
      <w:b/>
      <w:sz w:val="24"/>
      <w:szCs w:val="24"/>
    </w:rPr>
  </w:style>
  <w:style w:type="paragraph" w:customStyle="1" w:styleId="H1-bak">
    <w:name w:val="H1 - bak"/>
    <w:basedOn w:val="Nzov"/>
    <w:link w:val="H1-bakChar"/>
    <w:autoRedefine/>
    <w:qFormat/>
    <w:rsid w:val="000C6B9D"/>
    <w:pPr>
      <w:numPr>
        <w:numId w:val="11"/>
      </w:numPr>
      <w:spacing w:before="240" w:after="80"/>
      <w:contextualSpacing w:val="0"/>
    </w:pPr>
    <w:rPr>
      <w:rFonts w:eastAsia="Times New Roman" w:cs="Arial"/>
      <w:b/>
      <w:bCs/>
      <w:sz w:val="28"/>
      <w:szCs w:val="32"/>
    </w:rPr>
  </w:style>
  <w:style w:type="character" w:customStyle="1" w:styleId="H1-bakChar">
    <w:name w:val="H1 - bak Char"/>
    <w:basedOn w:val="NzovChar"/>
    <w:link w:val="H1-bak"/>
    <w:rsid w:val="007D0455"/>
    <w:rPr>
      <w:rFonts w:asciiTheme="majorHAnsi" w:eastAsia="Times New Roman" w:hAnsiTheme="majorHAnsi" w:cs="Arial"/>
      <w:b/>
      <w:bCs/>
      <w:spacing w:val="-10"/>
      <w:kern w:val="28"/>
      <w:sz w:val="28"/>
      <w:szCs w:val="32"/>
    </w:rPr>
  </w:style>
  <w:style w:type="paragraph" w:styleId="Nzov">
    <w:name w:val="Title"/>
    <w:basedOn w:val="Normlny"/>
    <w:next w:val="Normlny"/>
    <w:link w:val="NzovChar"/>
    <w:qFormat/>
    <w:rsid w:val="007D045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7D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3-bak">
    <w:name w:val="H3 - bak"/>
    <w:link w:val="H3-bakChar"/>
    <w:autoRedefine/>
    <w:qFormat/>
    <w:rsid w:val="000C6B9D"/>
    <w:pPr>
      <w:numPr>
        <w:ilvl w:val="2"/>
        <w:numId w:val="10"/>
      </w:numPr>
      <w:spacing w:before="240"/>
      <w:ind w:left="360"/>
    </w:pPr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character" w:customStyle="1" w:styleId="H3-bakChar">
    <w:name w:val="H3 - bak Char"/>
    <w:basedOn w:val="Predvolenpsmoodseku"/>
    <w:link w:val="H3-bak"/>
    <w:rsid w:val="000C6B9D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customStyle="1" w:styleId="Small">
    <w:name w:val="Small"/>
    <w:basedOn w:val="Normlny"/>
    <w:link w:val="SmallChar"/>
    <w:qFormat/>
    <w:rsid w:val="001E60EF"/>
    <w:pPr>
      <w:spacing w:before="20" w:after="20"/>
    </w:pPr>
    <w:rPr>
      <w:sz w:val="18"/>
      <w:szCs w:val="18"/>
    </w:rPr>
  </w:style>
  <w:style w:type="character" w:customStyle="1" w:styleId="SmallChar">
    <w:name w:val="Small Char"/>
    <w:basedOn w:val="Predvolenpsmoodseku"/>
    <w:link w:val="Small"/>
    <w:rsid w:val="001E60EF"/>
    <w:rPr>
      <w:rFonts w:eastAsia="Times New Roman" w:cs="Times New Roman"/>
      <w:sz w:val="18"/>
      <w:szCs w:val="18"/>
    </w:rPr>
  </w:style>
  <w:style w:type="character" w:styleId="Jemnzvraznenie">
    <w:name w:val="Subtle Emphasis"/>
    <w:aliases w:val="H1 - Bak"/>
    <w:uiPriority w:val="19"/>
    <w:rsid w:val="001E60EF"/>
    <w:rPr>
      <w:iCs/>
      <w:sz w:val="28"/>
    </w:rPr>
  </w:style>
  <w:style w:type="character" w:customStyle="1" w:styleId="Nadpis1Char">
    <w:name w:val="Nadpis 1 Char"/>
    <w:basedOn w:val="Predvolenpsmoodseku"/>
    <w:link w:val="Nadpis1"/>
    <w:uiPriority w:val="9"/>
    <w:rsid w:val="001E60EF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E60EF"/>
    <w:rPr>
      <w:rFonts w:eastAsiaTheme="majorEastAsia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E60EF"/>
    <w:rPr>
      <w:rFonts w:eastAsiaTheme="majorEastAsia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E60E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E60EF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E60EF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E60EF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E60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E60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2-bak">
    <w:name w:val="H2 - bak"/>
    <w:basedOn w:val="Nzov"/>
    <w:link w:val="H2-bakChar"/>
    <w:qFormat/>
    <w:rsid w:val="001E60EF"/>
    <w:pPr>
      <w:spacing w:before="240" w:after="80"/>
      <w:ind w:left="576" w:hanging="576"/>
      <w:contextualSpacing w:val="0"/>
    </w:pPr>
    <w:rPr>
      <w:rFonts w:asciiTheme="minorHAnsi" w:eastAsia="Times New Roman" w:hAnsiTheme="minorHAnsi" w:cs="Arial"/>
      <w:b/>
      <w:bCs/>
      <w:spacing w:val="0"/>
      <w:sz w:val="24"/>
      <w:szCs w:val="24"/>
    </w:rPr>
  </w:style>
  <w:style w:type="numbering" w:customStyle="1" w:styleId="Stylbakzoznam">
    <w:name w:val="Styl bak zoznam"/>
    <w:uiPriority w:val="99"/>
    <w:rsid w:val="001E60EF"/>
    <w:pPr>
      <w:numPr>
        <w:numId w:val="14"/>
      </w:numPr>
    </w:pPr>
  </w:style>
  <w:style w:type="character" w:customStyle="1" w:styleId="H2-bakChar">
    <w:name w:val="H2 - bak Char"/>
    <w:basedOn w:val="NzovChar"/>
    <w:link w:val="H2-bak"/>
    <w:rsid w:val="001E60EF"/>
    <w:rPr>
      <w:rFonts w:asciiTheme="majorHAnsi" w:eastAsia="Times New Roman" w:hAnsiTheme="majorHAnsi" w:cs="Arial"/>
      <w:b/>
      <w:bCs/>
      <w:spacing w:val="-10"/>
      <w:kern w:val="28"/>
      <w:sz w:val="24"/>
      <w:szCs w:val="24"/>
    </w:rPr>
  </w:style>
  <w:style w:type="paragraph" w:styleId="Odsekzoznamu">
    <w:name w:val="List Paragraph"/>
    <w:basedOn w:val="Normlny"/>
    <w:uiPriority w:val="34"/>
    <w:qFormat/>
    <w:rsid w:val="0098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UCS1212 Zmena hesla.docx</Template>
  <TotalTime>13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8</cp:revision>
  <dcterms:created xsi:type="dcterms:W3CDTF">2014-11-17T12:20:00Z</dcterms:created>
  <dcterms:modified xsi:type="dcterms:W3CDTF">2014-11-17T12:34:00Z</dcterms:modified>
</cp:coreProperties>
</file>